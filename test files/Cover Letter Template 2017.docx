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556" w:rsidRDefault="00855DF2" w:rsidP="00564A2D">
      <w:pPr>
        <w:pStyle w:val="Date"/>
      </w:pPr>
      <w:r>
        <w:rPr>
          <w:noProof/>
          <w:lang w:val="en-AU" w:eastAsia="en-AU"/>
          <w14:ligatures w14:val="none"/>
          <w14:numForm w14:val="default"/>
          <w14:numSpacing w14:val="default"/>
          <w14:cntxtAlts w14:val="0"/>
        </w:rPr>
        <mc:AlternateContent>
          <mc:Choice Requires="wpg">
            <w:drawing>
              <wp:anchor distT="0" distB="2743200" distL="91440" distR="91440" simplePos="0" relativeHeight="25167769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margin">
                  <wp:align>top</wp:align>
                </wp:positionV>
                <wp:extent cx="1901825" cy="3743325"/>
                <wp:effectExtent l="0" t="0" r="3175" b="9525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825" cy="3743325"/>
                          <a:chOff x="0" y="-1"/>
                          <a:chExt cx="1905000" cy="3644074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-1"/>
                            <a:ext cx="1905000" cy="2140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-800452807"/>
                                <w:placeholder>
                                  <w:docPart w:val="1E341C78A5FC41549769B2E8C2637D6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690556" w:rsidRDefault="00564A2D">
                                  <w:pPr>
                                    <w:pStyle w:val="Name"/>
                                  </w:pPr>
                                  <w:r>
                                    <w:rPr>
                                      <w:lang w:val="en-AU"/>
                                    </w:rPr>
                                    <w:t>Harry Anderson</w:t>
                                  </w:r>
                                </w:p>
                              </w:sdtContent>
                            </w:sdt>
                            <w:p w:rsidR="00690556" w:rsidRDefault="00564A2D" w:rsidP="00564A2D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Aspiring Designer &amp;</w:t>
                              </w:r>
                            </w:p>
                            <w:p w:rsidR="00564A2D" w:rsidRDefault="00564A2D" w:rsidP="00564A2D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Web Developer</w:t>
                              </w:r>
                            </w:p>
                            <w:p w:rsidR="00690556" w:rsidRPr="00564A2D" w:rsidRDefault="00564A2D" w:rsidP="00564A2D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297FD5" w:themeColor="accent3"/>
                                </w:rPr>
                              </w:pPr>
                              <w:hyperlink r:id="rId12" w:history="1">
                                <w:r w:rsidRPr="00564A2D">
                                  <w:rPr>
                                    <w:rStyle w:val="Hyperlink"/>
                                    <w:color w:val="297FD5" w:themeColor="accent3"/>
                                  </w:rPr>
                                  <w:t>www.hrry.io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197861"/>
                            <a:ext cx="1905000" cy="14462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690556" w:rsidRDefault="00564A2D">
                                  <w:pPr>
                                    <w:pStyle w:val="ContactInfo"/>
                                  </w:pPr>
                                  <w:r>
                                    <w:t>Phone: 0448108171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690556" w:rsidRDefault="00564A2D">
                                  <w:pPr>
                                    <w:pStyle w:val="ContactInfo"/>
                                  </w:pPr>
                                  <w:r>
                                    <w:t>Email: harryanderson9@gmail.com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690556" w:rsidRDefault="00564A2D">
                                  <w:pPr>
                                    <w:pStyle w:val="ContactInfo"/>
                                  </w:pPr>
                                  <w:r>
                                    <w:t>Skype: harryanderson9</w:t>
                                  </w:r>
                                </w:p>
                              </w:sdtContent>
                            </w:sdt>
                            <w:p w:rsidR="00564A2D" w:rsidRDefault="00564A2D">
                              <w:pPr>
                                <w:pStyle w:val="ContactInfo"/>
                              </w:pPr>
                            </w:p>
                            <w:sdt>
                              <w:sdtPr>
                                <w:alias w:val="Address"/>
                                <w:tag w:val=""/>
                                <w:id w:val="8579305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p w:rsidR="00564A2D" w:rsidRDefault="00564A2D" w:rsidP="00564A2D">
                                  <w:r>
                                    <w:t>213 Brunswick St</w:t>
                                  </w:r>
                                  <w:r>
                                    <w:br/>
                                    <w:t>FITZROY 3065 VIC</w:t>
                                  </w:r>
                                  <w:r>
                                    <w:br/>
                                    <w:t>Melbourne, Australia</w:t>
                                  </w:r>
                                </w:p>
                              </w:sdtContent>
                            </w:sdt>
                            <w:p w:rsidR="00564A2D" w:rsidRDefault="00564A2D">
                              <w:pPr>
                                <w:pStyle w:val="ContactInf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36pt;margin-top:0;width:149.75pt;height:294.75pt;z-index:251677696;mso-wrap-distance-left:7.2pt;mso-wrap-distance-right:7.2pt;mso-wrap-distance-bottom:3in;mso-position-horizontal-relative:page;mso-position-vertical:top;mso-position-vertical-relative:margin;mso-width-relative:margin;mso-height-relative:margin" coordorigin="" coordsize="19050,36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2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-800452807"/>
                          <w:placeholder>
                            <w:docPart w:val="1E341C78A5FC41549769B2E8C2637D6C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690556" w:rsidRDefault="00564A2D">
                            <w:pPr>
                              <w:pStyle w:val="Name"/>
                            </w:pPr>
                            <w:r>
                              <w:rPr>
                                <w:lang w:val="en-AU"/>
                              </w:rPr>
                              <w:t>Harry Anderson</w:t>
                            </w:r>
                          </w:p>
                        </w:sdtContent>
                      </w:sdt>
                      <w:p w:rsidR="00690556" w:rsidRDefault="00564A2D" w:rsidP="00564A2D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  <w:r>
                          <w:t>Aspiring Designer &amp;</w:t>
                        </w:r>
                      </w:p>
                      <w:p w:rsidR="00564A2D" w:rsidRDefault="00564A2D" w:rsidP="00564A2D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  <w:r>
                          <w:t>Web Developer</w:t>
                        </w:r>
                      </w:p>
                      <w:p w:rsidR="00690556" w:rsidRPr="00564A2D" w:rsidRDefault="00564A2D" w:rsidP="00564A2D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rPr>
                            <w:color w:val="297FD5" w:themeColor="accent3"/>
                          </w:rPr>
                        </w:pPr>
                        <w:hyperlink r:id="rId13" w:history="1">
                          <w:r w:rsidRPr="00564A2D">
                            <w:rPr>
                              <w:rStyle w:val="Hyperlink"/>
                              <w:color w:val="297FD5" w:themeColor="accent3"/>
                            </w:rPr>
                            <w:t>www.hrry.io</w:t>
                          </w:r>
                        </w:hyperlink>
                      </w:p>
                    </w:txbxContent>
                  </v:textbox>
                </v:shape>
                <v:shape id="Text Box 12" o:spid="_x0000_s1028" type="#_x0000_t202" style="position:absolute;top:21978;width:19050;height:1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Telephone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690556" w:rsidRDefault="00564A2D">
                            <w:pPr>
                              <w:pStyle w:val="ContactInfo"/>
                            </w:pPr>
                            <w:r>
                              <w:t>Phone: 0448108171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690556" w:rsidRDefault="00564A2D">
                            <w:pPr>
                              <w:pStyle w:val="ContactInfo"/>
                            </w:pPr>
                            <w:r>
                              <w:t>Email: harryanderson9@gmail.com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690556" w:rsidRDefault="00564A2D">
                            <w:pPr>
                              <w:pStyle w:val="ContactInfo"/>
                            </w:pPr>
                            <w:r>
                              <w:t>Skype: harryanderson9</w:t>
                            </w:r>
                          </w:p>
                        </w:sdtContent>
                      </w:sdt>
                      <w:p w:rsidR="00564A2D" w:rsidRDefault="00564A2D">
                        <w:pPr>
                          <w:pStyle w:val="ContactInfo"/>
                        </w:pPr>
                      </w:p>
                      <w:sdt>
                        <w:sdtPr>
                          <w:alias w:val="Address"/>
                          <w:tag w:val=""/>
                          <w:id w:val="8579305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564A2D" w:rsidRDefault="00564A2D" w:rsidP="00564A2D">
                            <w:r>
                              <w:t>213 Brunswick St</w:t>
                            </w:r>
                            <w:r>
                              <w:br/>
                              <w:t>FITZROY 3065 VIC</w:t>
                            </w:r>
                            <w:r>
                              <w:br/>
                              <w:t>Melbourne, Australia</w:t>
                            </w:r>
                          </w:p>
                        </w:sdtContent>
                      </w:sdt>
                      <w:p w:rsidR="00564A2D" w:rsidRDefault="00564A2D">
                        <w:pPr>
                          <w:pStyle w:val="ContactInfo"/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sdt>
        <w:sdtPr>
          <w:id w:val="-80211151"/>
          <w:placeholder>
            <w:docPart w:val="2A0EC98C30314768AFF96234984672D6"/>
          </w:placeholder>
          <w:date w:fullDate="2017-01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564A2D">
            <w:t>January 11, 2017</w:t>
          </w:r>
        </w:sdtContent>
      </w:sdt>
    </w:p>
    <w:p w:rsidR="00690556" w:rsidRDefault="00855DF2">
      <w:r>
        <w:t>D</w:t>
      </w:r>
      <w:r>
        <w:t xml:space="preserve">ear </w:t>
      </w:r>
      <w:sdt>
        <w:sdtPr>
          <w:id w:val="1586728313"/>
          <w:placeholder>
            <w:docPart w:val="6D324B02677845698F3194EEA75E4C30"/>
          </w:placeholder>
          <w:temporary/>
          <w:showingPlcHdr/>
          <w15:appearance w15:val="hidden"/>
          <w:text/>
        </w:sdtPr>
        <w:sdtEndPr/>
        <w:sdtContent>
          <w:r>
            <w:t>[Recipient]</w:t>
          </w:r>
        </w:sdtContent>
      </w:sdt>
      <w:r>
        <w:t>:</w:t>
      </w:r>
    </w:p>
    <w:sdt>
      <w:sdtPr>
        <w:id w:val="413980692"/>
        <w:placeholder>
          <w:docPart w:val="C6DA0174DE574BC1887A5CBF273E521C"/>
        </w:placeholder>
        <w:temporary/>
        <w:showingPlcHdr/>
        <w15:appearance w15:val="hidden"/>
      </w:sdtPr>
      <w:sdtEndPr/>
      <w:sdtContent>
        <w:p w:rsidR="00690556" w:rsidRDefault="00855DF2">
          <w:r>
            <w:t>If you’re ready to write, just click here and go to it! Or, if you want to customize the look of your letter, you can do that in almost no time…</w:t>
          </w:r>
        </w:p>
        <w:p w:rsidR="00690556" w:rsidRDefault="00855DF2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690556" w:rsidRDefault="00855DF2">
          <w:pPr>
            <w:pStyle w:val="ListBullet"/>
          </w:pPr>
          <w:r>
            <w:t>We’ve also created styles that let you match the formatting you see in this let</w:t>
          </w:r>
          <w:r>
            <w:t>ter. Check them out in the Styles gallery on the Home tab of the ribbon.</w:t>
          </w:r>
        </w:p>
        <w:p w:rsidR="00690556" w:rsidRDefault="00855DF2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690556" w:rsidRDefault="00855DF2">
          <w:r>
            <w:t>Ready to add your digits? No problem. Just click into the sidebar at left and g</w:t>
          </w:r>
          <w:r>
            <w:t>o to it!</w:t>
          </w:r>
        </w:p>
      </w:sdtContent>
    </w:sdt>
    <w:p w:rsidR="00690556" w:rsidRDefault="00855DF2">
      <w:pPr>
        <w:pStyle w:val="Closing"/>
      </w:pPr>
      <w:r>
        <w:t>Sincerely,</w:t>
      </w:r>
    </w:p>
    <w:sdt>
      <w:sdtPr>
        <w:alias w:val="Your Name"/>
        <w:tag w:val=""/>
        <w:id w:val="1197042864"/>
        <w:placeholder>
          <w:docPart w:val="1E341C78A5FC41549769B2E8C2637D6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690556" w:rsidRDefault="00564A2D">
          <w:r>
            <w:rPr>
              <w:lang w:val="en-AU"/>
            </w:rPr>
            <w:t>Harry Anderson</w:t>
          </w:r>
        </w:p>
      </w:sdtContent>
    </w:sdt>
    <w:p w:rsidR="00690556" w:rsidRDefault="00690556">
      <w:pPr>
        <w:pStyle w:val="Enclosure"/>
      </w:pPr>
      <w:bookmarkStart w:id="0" w:name="_GoBack"/>
      <w:bookmarkEnd w:id="0"/>
    </w:p>
    <w:sectPr w:rsidR="00690556">
      <w:headerReference w:type="default" r:id="rId14"/>
      <w:footerReference w:type="default" r:id="rId15"/>
      <w:headerReference w:type="first" r:id="rId16"/>
      <w:pgSz w:w="12240" w:h="15840"/>
      <w:pgMar w:top="1080" w:right="720" w:bottom="1080" w:left="47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DF2" w:rsidRDefault="00855DF2">
      <w:pPr>
        <w:spacing w:after="0" w:line="240" w:lineRule="auto"/>
      </w:pPr>
      <w:r>
        <w:separator/>
      </w:r>
    </w:p>
  </w:endnote>
  <w:endnote w:type="continuationSeparator" w:id="0">
    <w:p w:rsidR="00855DF2" w:rsidRDefault="00855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556" w:rsidRDefault="00855DF2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36576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90556" w:rsidRDefault="00855DF2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28.8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690556" w:rsidRDefault="00855DF2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DF2" w:rsidRDefault="00855DF2">
      <w:pPr>
        <w:spacing w:after="0" w:line="240" w:lineRule="auto"/>
      </w:pPr>
      <w:r>
        <w:separator/>
      </w:r>
    </w:p>
  </w:footnote>
  <w:footnote w:type="continuationSeparator" w:id="0">
    <w:p w:rsidR="00855DF2" w:rsidRDefault="00855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556" w:rsidRDefault="00855DF2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365760" distR="365760" simplePos="0" relativeHeight="251668480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06398C7" id="Straight Connector 2" o:spid="_x0000_s1026" style="position:absolute;z-index:-251648000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629dd1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556" w:rsidRDefault="00855DF2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365760" distR="365760" simplePos="0" relativeHeight="251666432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98C6F79" id="Straight Connector 9" o:spid="_x0000_s1026" style="position:absolute;z-index:-251650048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629dd1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304D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2D"/>
    <w:rsid w:val="00564A2D"/>
    <w:rsid w:val="00690556"/>
    <w:rsid w:val="0085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F013E"/>
  <w15:chartTrackingRefBased/>
  <w15:docId w15:val="{5ABF1FAE-91B2-48C2-B958-0BB09FDD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semiHidden="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60" w:line="240" w:lineRule="auto"/>
      <w:outlineLvl w:val="0"/>
    </w:pPr>
    <w:rPr>
      <w:caps/>
      <w:color w:val="297FD5" w:themeColor="accent3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2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2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2"/>
    <w:unhideWhenUsed/>
    <w:qFormat/>
    <w:pPr>
      <w:spacing w:after="40" w:line="240" w:lineRule="auto"/>
    </w:pPr>
    <w:rPr>
      <w:color w:val="1B1D3D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2"/>
    <w:rPr>
      <w:color w:val="1B1D3D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2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2"/>
    <w:rPr>
      <w:caps/>
      <w:color w:val="297FD5" w:themeColor="accent3"/>
      <w:sz w:val="20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ajorEastAsia" w:hAnsiTheme="majorHAnsi" w:cstheme="majorBidi"/>
      <w:sz w:val="26"/>
    </w:rPr>
  </w:style>
  <w:style w:type="character" w:styleId="Hyperlink">
    <w:name w:val="Hyperlink"/>
    <w:basedOn w:val="DefaultParagraphFont"/>
    <w:uiPriority w:val="99"/>
    <w:unhideWhenUsed/>
    <w:rsid w:val="00564A2D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www.hrry.io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www.hrry.i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2017\tf028350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0EC98C30314768AFF9623498467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596DB-BE46-4690-8958-49099EA3F4C3}"/>
      </w:docPartPr>
      <w:docPartBody>
        <w:p w:rsidR="00000000" w:rsidRDefault="004D3F9B">
          <w:pPr>
            <w:pStyle w:val="2A0EC98C30314768AFF96234984672D6"/>
          </w:pPr>
          <w:r>
            <w:t>[Click to select a date]</w:t>
          </w:r>
        </w:p>
      </w:docPartBody>
    </w:docPart>
    <w:docPart>
      <w:docPartPr>
        <w:name w:val="6D324B02677845698F3194EEA75E4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A7033-6AFF-4F90-A4DD-64E869A36CFB}"/>
      </w:docPartPr>
      <w:docPartBody>
        <w:p w:rsidR="00000000" w:rsidRDefault="004D3F9B">
          <w:pPr>
            <w:pStyle w:val="6D324B02677845698F3194EEA75E4C30"/>
          </w:pPr>
          <w:r>
            <w:t>[Recipient]</w:t>
          </w:r>
        </w:p>
      </w:docPartBody>
    </w:docPart>
    <w:docPart>
      <w:docPartPr>
        <w:name w:val="C6DA0174DE574BC1887A5CBF273E5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75B0D-EBC6-4A4F-84B5-6B61914AE19F}"/>
      </w:docPartPr>
      <w:docPartBody>
        <w:p w:rsidR="003C5BAE" w:rsidRDefault="004D3F9B">
          <w:r>
            <w:t xml:space="preserve">If you’re ready to write, just click here and go to it! Or, if you want to customize the look of your letter, you can do that in almost no </w:t>
          </w:r>
          <w:r>
            <w:t>time…</w:t>
          </w:r>
        </w:p>
        <w:p w:rsidR="003C5BAE" w:rsidRDefault="004D3F9B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3C5BAE" w:rsidRDefault="004D3F9B">
          <w:pPr>
            <w:pStyle w:val="ListBullet"/>
          </w:pPr>
          <w:r>
            <w:t>We’ve also created styles that let you match the formatting you see in th</w:t>
          </w:r>
          <w:r>
            <w:t>is letter. Check them out in the Styles gallery on the Home tab of the ribbon.</w:t>
          </w:r>
        </w:p>
        <w:p w:rsidR="003C5BAE" w:rsidRDefault="004D3F9B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000000" w:rsidRDefault="004D3F9B">
          <w:pPr>
            <w:pStyle w:val="C6DA0174DE574BC1887A5CBF273E521C"/>
          </w:pPr>
          <w:r>
            <w:t>Ready to add your digits? No problem. Just click into the sidebar at left</w:t>
          </w:r>
          <w:r>
            <w:t xml:space="preserve"> and go to it!</w:t>
          </w:r>
        </w:p>
      </w:docPartBody>
    </w:docPart>
    <w:docPart>
      <w:docPartPr>
        <w:name w:val="1E341C78A5FC41549769B2E8C2637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25683-1181-4351-9FA8-861AF1E4FD88}"/>
      </w:docPartPr>
      <w:docPartBody>
        <w:p w:rsidR="00000000" w:rsidRDefault="004D3F9B">
          <w:pPr>
            <w:pStyle w:val="1E341C78A5FC41549769B2E8C2637D6C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9B"/>
    <w:rsid w:val="004D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0EC98C30314768AFF96234984672D6">
    <w:name w:val="2A0EC98C30314768AFF96234984672D6"/>
  </w:style>
  <w:style w:type="paragraph" w:customStyle="1" w:styleId="5EBF9C37610F4DA0B817A1F7E7E24A88">
    <w:name w:val="5EBF9C37610F4DA0B817A1F7E7E24A88"/>
  </w:style>
  <w:style w:type="paragraph" w:customStyle="1" w:styleId="6191636ECE5142CE88DB9F71F00655EC">
    <w:name w:val="6191636ECE5142CE88DB9F71F00655EC"/>
  </w:style>
  <w:style w:type="paragraph" w:customStyle="1" w:styleId="048F48B5CC5A4236950F8C71F1D59BA4">
    <w:name w:val="048F48B5CC5A4236950F8C71F1D59BA4"/>
  </w:style>
  <w:style w:type="paragraph" w:customStyle="1" w:styleId="A63FB8203FCC43B59D78FF56534C9405">
    <w:name w:val="A63FB8203FCC43B59D78FF56534C9405"/>
  </w:style>
  <w:style w:type="paragraph" w:customStyle="1" w:styleId="0F88BA22440442639A9DC405900BF521">
    <w:name w:val="0F88BA22440442639A9DC405900BF521"/>
  </w:style>
  <w:style w:type="paragraph" w:customStyle="1" w:styleId="6D324B02677845698F3194EEA75E4C30">
    <w:name w:val="6D324B02677845698F3194EEA75E4C3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color w:val="000000" w:themeColor="text1"/>
      <w:sz w:val="20"/>
      <w:lang w:val="en-US" w:eastAsia="ja-JP"/>
    </w:rPr>
  </w:style>
  <w:style w:type="paragraph" w:customStyle="1" w:styleId="C6DA0174DE574BC1887A5CBF273E521C">
    <w:name w:val="C6DA0174DE574BC1887A5CBF273E521C"/>
  </w:style>
  <w:style w:type="paragraph" w:customStyle="1" w:styleId="1E341C78A5FC41549769B2E8C2637D6C">
    <w:name w:val="1E341C78A5FC41549769B2E8C2637D6C"/>
  </w:style>
  <w:style w:type="paragraph" w:customStyle="1" w:styleId="CF65E13C2EC848E3BD0C93A9045D537F">
    <w:name w:val="CF65E13C2EC848E3BD0C93A9045D53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213 Brunswick St
FITZROY 3065 VIC
Melbourne, Australia</CompanyAddress>
  <CompanyPhone>Phone: 0448108171</CompanyPhone>
  <CompanyFax>Skype: harryanderson9</CompanyFax>
  <CompanyEmail>Email: harryanderson9@gmail.com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1540963</Value>
      <Value>1540964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>Use this simple cover letter to accompany your chronological resume. Matches the Simple design resume template.
</APDescription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OfficeOnlineVNext,OfflineBuild</PublishTargets>
    <TimesCloned xmlns="4873beb7-5857-4685-be1f-d57550cc96cc" xsi:nil="true"/>
    <AssetStart xmlns="4873beb7-5857-4685-be1f-d57550cc96cc">2012-03-08T00:19:00+00:00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>1000</RecommendationsModifier>
    <OriginAsset xmlns="4873beb7-5857-4685-be1f-d57550cc96cc" xsi:nil="true"/>
    <TPComponent xmlns="4873beb7-5857-4685-be1f-d57550cc96cc" xsi:nil="true"/>
    <AssetId xmlns="4873beb7-5857-4685-be1f-d57550cc96cc">TP102835050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827846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LocMarketGroupTiers2 xmlns="4873beb7-5857-4685-be1f-d57550cc96cc" xsi:nil="true"/>
  </documentManagement>
</p:properti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49DF47-8237-4E2C-BF28-3CFB9E5A89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7B5A1F-88FD-464F-85D2-146119FC9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903D1A-EEAE-405B-965A-8FB58C745EB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BCC650CD-7B77-46A1-81E5-95F438E41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tf02835051.dotx</Template>
  <TotalTime>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Anderson</dc:creator>
  <cp:lastModifiedBy>harry anderson</cp:lastModifiedBy>
  <cp:revision>1</cp:revision>
  <dcterms:created xsi:type="dcterms:W3CDTF">2017-01-27T02:29:00Z</dcterms:created>
  <dcterms:modified xsi:type="dcterms:W3CDTF">2017-01-27T02:36:00Z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